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E854B1" w14:paraId="0770FC5F" w14:textId="77777777" w:rsidTr="00A31A5B">
        <w:tc>
          <w:tcPr>
            <w:tcW w:w="5395" w:type="dxa"/>
          </w:tcPr>
          <w:p w14:paraId="0A3C7E00" w14:textId="77777777" w:rsidR="00A81248" w:rsidRPr="00E854B1" w:rsidRDefault="00A81248" w:rsidP="004D2156">
            <w:pPr>
              <w:pStyle w:val="Ancredugraphisme"/>
            </w:pPr>
          </w:p>
        </w:tc>
        <w:tc>
          <w:tcPr>
            <w:tcW w:w="5237" w:type="dxa"/>
          </w:tcPr>
          <w:p w14:paraId="4DBA8444" w14:textId="77777777" w:rsidR="00A81248" w:rsidRPr="00E854B1" w:rsidRDefault="00A81248" w:rsidP="004D2156">
            <w:pPr>
              <w:pStyle w:val="Ancredugraphisme"/>
            </w:pPr>
          </w:p>
        </w:tc>
      </w:tr>
      <w:tr w:rsidR="00A81248" w:rsidRPr="00E854B1" w14:paraId="332AB670" w14:textId="77777777" w:rsidTr="00A31A5B">
        <w:trPr>
          <w:trHeight w:val="2719"/>
        </w:trPr>
        <w:tc>
          <w:tcPr>
            <w:tcW w:w="5395" w:type="dxa"/>
          </w:tcPr>
          <w:p w14:paraId="148E8FEC" w14:textId="38B3986E" w:rsidR="00A81248" w:rsidRPr="00E854B1" w:rsidRDefault="00E854B1" w:rsidP="006F5274">
            <w:pPr>
              <w:pStyle w:val="Titre1"/>
            </w:pPr>
            <w:r w:rsidRPr="00E854B1">
              <w:t xml:space="preserve">Manuel </w:t>
            </w:r>
            <w:r w:rsidRPr="00A3119F">
              <w:t>d’</w:t>
            </w:r>
            <w:r w:rsidR="006F5274">
              <w:t>installation</w:t>
            </w:r>
          </w:p>
        </w:tc>
        <w:tc>
          <w:tcPr>
            <w:tcW w:w="5237" w:type="dxa"/>
          </w:tcPr>
          <w:p w14:paraId="3C34082F" w14:textId="77777777" w:rsidR="00A81248" w:rsidRPr="00E854B1" w:rsidRDefault="00A81248" w:rsidP="004D2156"/>
        </w:tc>
      </w:tr>
      <w:tr w:rsidR="00A81248" w:rsidRPr="00E854B1" w14:paraId="458A0F57" w14:textId="77777777" w:rsidTr="008270FC">
        <w:trPr>
          <w:trHeight w:val="9076"/>
        </w:trPr>
        <w:tc>
          <w:tcPr>
            <w:tcW w:w="5395" w:type="dxa"/>
          </w:tcPr>
          <w:p w14:paraId="08A5A57B" w14:textId="77777777" w:rsidR="00A81248" w:rsidRPr="00E854B1" w:rsidRDefault="00A81248" w:rsidP="004D2156">
            <w:r w:rsidRPr="00E854B1">
              <w:rPr>
                <w:lang w:val="fr-CH" w:eastAsia="fr-CH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719C903" wp14:editId="23413CF3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29FC9060" id="Groupe 1" o:spid="_x0000_s1026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9b2d1f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d34817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55CA1B67" w14:textId="77777777" w:rsidR="00A81248" w:rsidRPr="00E854B1" w:rsidRDefault="00A81248" w:rsidP="004D2156"/>
        </w:tc>
      </w:tr>
      <w:tr w:rsidR="00A81248" w:rsidRPr="00E854B1" w14:paraId="3A508DAC" w14:textId="77777777" w:rsidTr="00A31A5B">
        <w:trPr>
          <w:trHeight w:val="1299"/>
        </w:trPr>
        <w:tc>
          <w:tcPr>
            <w:tcW w:w="5395" w:type="dxa"/>
          </w:tcPr>
          <w:p w14:paraId="5C7B5D09" w14:textId="77777777" w:rsidR="00A81248" w:rsidRPr="00E854B1" w:rsidRDefault="00A81248" w:rsidP="004D2156"/>
        </w:tc>
        <w:tc>
          <w:tcPr>
            <w:tcW w:w="5237" w:type="dxa"/>
          </w:tcPr>
          <w:p w14:paraId="03AD19B6" w14:textId="77777777" w:rsidR="00A81248" w:rsidRPr="00E854B1" w:rsidRDefault="00E854B1" w:rsidP="004D2156">
            <w:pPr>
              <w:pStyle w:val="Titre2"/>
            </w:pPr>
            <w:r w:rsidRPr="00E854B1">
              <w:t>31.</w:t>
            </w:r>
            <w:r w:rsidRPr="00A3119F">
              <w:t>03</w:t>
            </w:r>
            <w:r w:rsidRPr="00E854B1">
              <w:t>.2021</w:t>
            </w:r>
          </w:p>
          <w:p w14:paraId="22BFFCC3" w14:textId="77777777" w:rsidR="00A81248" w:rsidRPr="00E854B1" w:rsidRDefault="00E854B1" w:rsidP="004D2156">
            <w:pPr>
              <w:pStyle w:val="Titre2"/>
            </w:pPr>
            <w:r w:rsidRPr="00E854B1">
              <w:t>Pré-TPI</w:t>
            </w:r>
          </w:p>
        </w:tc>
      </w:tr>
      <w:tr w:rsidR="00A81248" w:rsidRPr="00E854B1" w14:paraId="481EE3FE" w14:textId="77777777" w:rsidTr="00A31A5B">
        <w:trPr>
          <w:trHeight w:val="1402"/>
        </w:trPr>
        <w:tc>
          <w:tcPr>
            <w:tcW w:w="5395" w:type="dxa"/>
          </w:tcPr>
          <w:p w14:paraId="3F57C83D" w14:textId="77777777" w:rsidR="00A81248" w:rsidRPr="00E854B1" w:rsidRDefault="00A81248" w:rsidP="004D2156"/>
        </w:tc>
        <w:tc>
          <w:tcPr>
            <w:tcW w:w="5237" w:type="dxa"/>
          </w:tcPr>
          <w:p w14:paraId="25A9B450" w14:textId="77777777" w:rsidR="00A81248" w:rsidRPr="00E854B1" w:rsidRDefault="00E854B1" w:rsidP="004D2156">
            <w:pPr>
              <w:pStyle w:val="Titre2"/>
            </w:pPr>
            <w:r w:rsidRPr="00E854B1">
              <w:t>Pedroletti Michael</w:t>
            </w:r>
            <w:r w:rsidR="00C66528" w:rsidRPr="00E854B1">
              <w:rPr>
                <w:lang w:bidi="fr-FR"/>
              </w:rPr>
              <w:t xml:space="preserve"> </w:t>
            </w:r>
          </w:p>
          <w:p w14:paraId="7A7726F8" w14:textId="77777777" w:rsidR="00A81248" w:rsidRPr="00E854B1" w:rsidRDefault="00A81248" w:rsidP="004D2156">
            <w:pPr>
              <w:pStyle w:val="Titre2"/>
            </w:pPr>
          </w:p>
        </w:tc>
      </w:tr>
    </w:tbl>
    <w:p w14:paraId="641D5054" w14:textId="77777777" w:rsidR="000C4ED1" w:rsidRPr="00E854B1" w:rsidRDefault="000C4ED1" w:rsidP="004D2156"/>
    <w:p w14:paraId="539F842D" w14:textId="77777777" w:rsidR="00E854B1" w:rsidRPr="00E854B1" w:rsidRDefault="00E854B1" w:rsidP="004D2156">
      <w:pPr>
        <w:pStyle w:val="Titre2"/>
      </w:pPr>
      <w:r w:rsidRPr="00E854B1">
        <w:br w:type="page"/>
      </w:r>
      <w:r w:rsidRPr="00E854B1">
        <w:lastRenderedPageBreak/>
        <w:t>Introduction</w:t>
      </w:r>
    </w:p>
    <w:p w14:paraId="299E8E23" w14:textId="795FFCD7" w:rsidR="00E854B1" w:rsidRPr="00E854B1" w:rsidRDefault="006F5274" w:rsidP="004D2156">
      <w:r>
        <w:t>Dans ce document nous allons voir comment procéder à l’installation de la plateforme web CPA. Ce docuement est destiné aux personnes souhaitant installer le projet sur une plateforme différente de celle proposée dans le rapport de projet.</w:t>
      </w:r>
    </w:p>
    <w:p w14:paraId="42BF9BBF" w14:textId="77777777" w:rsidR="00E854B1" w:rsidRPr="00E854B1" w:rsidRDefault="00E854B1" w:rsidP="004D2156"/>
    <w:p w14:paraId="787A59AE" w14:textId="4318FA0F" w:rsidR="00E05C52" w:rsidRDefault="006F5274" w:rsidP="006F5274">
      <w:pPr>
        <w:pStyle w:val="Titre2"/>
      </w:pPr>
      <w:r>
        <w:t>Pré-requis</w:t>
      </w:r>
    </w:p>
    <w:p w14:paraId="303DD902" w14:textId="1000D827" w:rsidR="006F5274" w:rsidRDefault="006F5274" w:rsidP="006F5274">
      <w:r>
        <w:t>Afin de pouvoir de publier la plateforme web sur un hébergement. Il vous faudra un accès FTP à votre serveur d’hébergement et un accès à la base de donnée de l’hébergement.</w:t>
      </w:r>
    </w:p>
    <w:p w14:paraId="0B7113C2" w14:textId="20B1B1A5" w:rsidR="006F5274" w:rsidRDefault="006F5274" w:rsidP="006F5274"/>
    <w:p w14:paraId="5BF8D491" w14:textId="6D98C301" w:rsidR="006F5274" w:rsidRDefault="006F5274" w:rsidP="006F5274">
      <w:r>
        <w:t>Nous allons montrer l’exemple avec l’utilisation du logiciel « FileZilla » pour la connexion au serveur FTP. Nous partons du principe que vous avez déjà installé le logiciel « FileZilla », que vous disposez d’un navigateur web ainsi que d’une connexion internet.</w:t>
      </w:r>
    </w:p>
    <w:p w14:paraId="62B8E925" w14:textId="33F0B126" w:rsidR="006F5274" w:rsidRDefault="006F5274" w:rsidP="006F5274"/>
    <w:p w14:paraId="33C8E036" w14:textId="06919FC8" w:rsidR="006F5274" w:rsidRDefault="006F5274" w:rsidP="006F5274">
      <w:pPr>
        <w:pStyle w:val="Titre2"/>
      </w:pPr>
      <w:r>
        <w:t>Installation</w:t>
      </w:r>
    </w:p>
    <w:p w14:paraId="1BAB66D1" w14:textId="0BF2F41E" w:rsidR="006F5274" w:rsidRDefault="006F5274" w:rsidP="006F5274">
      <w:r>
        <w:t>Premièrement nous allons installer la base de données. Pour se faire il faudra vous rendre sur votre accès « php my admin » afin de pouvoir lancer le script SQL disponible dans le dossier SQL, qui se trouve dans le dossier « réalisation » sur le dépôt Github.</w:t>
      </w:r>
    </w:p>
    <w:p w14:paraId="028BDC26" w14:textId="4EF1E9FA" w:rsidR="006F5274" w:rsidRDefault="006F5274" w:rsidP="006F5274">
      <w:r>
        <w:t>Une fois le script exécuter vérifier que tous les éléments sont bien présents.</w:t>
      </w:r>
    </w:p>
    <w:p w14:paraId="31A9EBC5" w14:textId="353FFED0" w:rsidR="006F5274" w:rsidRDefault="006F5274" w:rsidP="006F5274"/>
    <w:p w14:paraId="731F415C" w14:textId="78201168" w:rsidR="006F5274" w:rsidRDefault="006F5274" w:rsidP="006F5274">
      <w:r>
        <w:t xml:space="preserve">Puis rendez vous sur l’application « FileZilla » et connectez-vous directement à votre serveur hôte. Une fois connecté, rendez-vous dans le dossier d’hébergement de votre site web et copier </w:t>
      </w:r>
      <w:r w:rsidRPr="006F5274">
        <w:t>l'entièreté</w:t>
      </w:r>
      <w:r>
        <w:t xml:space="preserve"> du dossier « réalisation » disponible sur le dépôt Github.</w:t>
      </w:r>
    </w:p>
    <w:p w14:paraId="0148B966" w14:textId="3BC634EC" w:rsidR="0082753D" w:rsidRDefault="0082753D" w:rsidP="006F5274"/>
    <w:p w14:paraId="3DE90804" w14:textId="36AEA4FE" w:rsidR="0082753D" w:rsidRPr="006F5274" w:rsidRDefault="0082753D" w:rsidP="006F5274">
      <w:r>
        <w:t>Pour finir vérifier que tous fonctionn</w:t>
      </w:r>
      <w:bookmarkStart w:id="0" w:name="_GoBack"/>
      <w:bookmarkEnd w:id="0"/>
      <w:r>
        <w:t>e correctement.</w:t>
      </w:r>
    </w:p>
    <w:sectPr w:rsidR="0082753D" w:rsidRPr="006F5274" w:rsidSect="00A31A5B">
      <w:footerReference w:type="even" r:id="rId11"/>
      <w:footerReference w:type="default" r:id="rId12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05995" w14:textId="77777777" w:rsidR="002670D7" w:rsidRDefault="002670D7" w:rsidP="004D2156">
      <w:r>
        <w:separator/>
      </w:r>
    </w:p>
  </w:endnote>
  <w:endnote w:type="continuationSeparator" w:id="0">
    <w:p w14:paraId="20E5B320" w14:textId="77777777" w:rsidR="002670D7" w:rsidRDefault="002670D7" w:rsidP="004D2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193A12D" w14:textId="77777777" w:rsidR="001205A1" w:rsidRDefault="001205A1" w:rsidP="004D2156">
        <w:pPr>
          <w:pStyle w:val="Pieddepage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479B2479" w14:textId="77777777" w:rsidR="001205A1" w:rsidRDefault="001205A1" w:rsidP="004D215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C2BE121" w14:textId="5D78BFC8" w:rsidR="001205A1" w:rsidRDefault="001205A1" w:rsidP="004D2156">
        <w:pPr>
          <w:pStyle w:val="Pieddepage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CD79DF">
          <w:rPr>
            <w:rStyle w:val="Numrodepage"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5A3BFAB9" w14:textId="77777777" w:rsidTr="00A84125">
      <w:tc>
        <w:tcPr>
          <w:tcW w:w="5329" w:type="dxa"/>
        </w:tcPr>
        <w:p w14:paraId="2A6878CB" w14:textId="738EC027" w:rsidR="001205A1" w:rsidRPr="00E05C52" w:rsidRDefault="00E854B1" w:rsidP="00303443">
          <w:pPr>
            <w:pStyle w:val="Pieddepage"/>
            <w:rPr>
              <w:rFonts w:ascii="Arial Rounded MT Bold" w:hAnsi="Arial Rounded MT Bold"/>
            </w:rPr>
          </w:pPr>
          <w:r w:rsidRPr="00E05C52">
            <w:rPr>
              <w:rFonts w:ascii="Arial Rounded MT Bold" w:hAnsi="Arial Rounded MT Bold"/>
            </w:rPr>
            <w:t xml:space="preserve">Manuel </w:t>
          </w:r>
          <w:r w:rsidR="00303443">
            <w:rPr>
              <w:rFonts w:ascii="Arial Rounded MT Bold" w:hAnsi="Arial Rounded MT Bold"/>
            </w:rPr>
            <w:t>d’installation</w:t>
          </w:r>
          <w:r w:rsidRPr="00E05C52">
            <w:rPr>
              <w:rFonts w:ascii="Arial Rounded MT Bold" w:hAnsi="Arial Rounded MT Bold"/>
            </w:rPr>
            <w:t xml:space="preserve"> – Pré TPI – PEDROLETTI Michael</w:t>
          </w:r>
        </w:p>
      </w:tc>
      <w:tc>
        <w:tcPr>
          <w:tcW w:w="5329" w:type="dxa"/>
        </w:tcPr>
        <w:p w14:paraId="04EEDA5E" w14:textId="77777777" w:rsidR="001205A1" w:rsidRPr="001205A1" w:rsidRDefault="001205A1" w:rsidP="004D2156">
          <w:pPr>
            <w:pStyle w:val="Pieddepage"/>
          </w:pPr>
        </w:p>
      </w:tc>
    </w:tr>
  </w:tbl>
  <w:p w14:paraId="4A0E7C59" w14:textId="77777777" w:rsidR="001205A1" w:rsidRDefault="001205A1" w:rsidP="004D21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230B7" w14:textId="77777777" w:rsidR="002670D7" w:rsidRDefault="002670D7" w:rsidP="004D2156">
      <w:r>
        <w:separator/>
      </w:r>
    </w:p>
  </w:footnote>
  <w:footnote w:type="continuationSeparator" w:id="0">
    <w:p w14:paraId="6F72E35C" w14:textId="77777777" w:rsidR="002670D7" w:rsidRDefault="002670D7" w:rsidP="004D2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F402C"/>
    <w:multiLevelType w:val="hybridMultilevel"/>
    <w:tmpl w:val="4A08756C"/>
    <w:lvl w:ilvl="0" w:tplc="E23CD162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B1"/>
    <w:rsid w:val="000C4ED1"/>
    <w:rsid w:val="001205A1"/>
    <w:rsid w:val="002560A5"/>
    <w:rsid w:val="002670D7"/>
    <w:rsid w:val="002877E8"/>
    <w:rsid w:val="002B0D15"/>
    <w:rsid w:val="002E7C4E"/>
    <w:rsid w:val="00303443"/>
    <w:rsid w:val="0031055C"/>
    <w:rsid w:val="0031475C"/>
    <w:rsid w:val="00371EE1"/>
    <w:rsid w:val="00373321"/>
    <w:rsid w:val="003A798E"/>
    <w:rsid w:val="00425A99"/>
    <w:rsid w:val="004D2156"/>
    <w:rsid w:val="005D47FD"/>
    <w:rsid w:val="005E6B25"/>
    <w:rsid w:val="005F4F46"/>
    <w:rsid w:val="00622BC2"/>
    <w:rsid w:val="006B7126"/>
    <w:rsid w:val="006C60E6"/>
    <w:rsid w:val="006F5274"/>
    <w:rsid w:val="00725784"/>
    <w:rsid w:val="007B0740"/>
    <w:rsid w:val="007C1BAB"/>
    <w:rsid w:val="008270FC"/>
    <w:rsid w:val="0082753D"/>
    <w:rsid w:val="008A5EEA"/>
    <w:rsid w:val="008C3E76"/>
    <w:rsid w:val="009173C9"/>
    <w:rsid w:val="00925FC7"/>
    <w:rsid w:val="00952B11"/>
    <w:rsid w:val="00A15CF7"/>
    <w:rsid w:val="00A24793"/>
    <w:rsid w:val="00A3119F"/>
    <w:rsid w:val="00A31A5B"/>
    <w:rsid w:val="00A41077"/>
    <w:rsid w:val="00A4737C"/>
    <w:rsid w:val="00A50993"/>
    <w:rsid w:val="00A81248"/>
    <w:rsid w:val="00A84125"/>
    <w:rsid w:val="00A94553"/>
    <w:rsid w:val="00BB456F"/>
    <w:rsid w:val="00C05C37"/>
    <w:rsid w:val="00C66528"/>
    <w:rsid w:val="00C673F6"/>
    <w:rsid w:val="00C915F0"/>
    <w:rsid w:val="00CC491B"/>
    <w:rsid w:val="00CD79DF"/>
    <w:rsid w:val="00CF301A"/>
    <w:rsid w:val="00D55B47"/>
    <w:rsid w:val="00DC3E83"/>
    <w:rsid w:val="00E05C52"/>
    <w:rsid w:val="00E854B1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A245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4D2156"/>
    <w:pPr>
      <w:spacing w:after="80"/>
    </w:pPr>
    <w:rPr>
      <w:rFonts w:ascii="Arial Rounded MT Bold" w:hAnsi="Arial Rounded MT Bold"/>
      <w:noProof/>
    </w:rPr>
  </w:style>
  <w:style w:type="paragraph" w:styleId="Titre1">
    <w:name w:val="heading 1"/>
    <w:basedOn w:val="Normal"/>
    <w:next w:val="Normal"/>
    <w:link w:val="Titre1Car"/>
    <w:qFormat/>
    <w:rsid w:val="00A3119F"/>
    <w:pPr>
      <w:keepNext/>
      <w:keepLines/>
      <w:spacing w:before="240"/>
      <w:outlineLvl w:val="0"/>
    </w:pPr>
    <w:rPr>
      <w:rFonts w:eastAsiaTheme="majorEastAsia" w:cstheme="majorBidi"/>
      <w:b/>
      <w:color w:val="D34817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05C37"/>
    <w:pPr>
      <w:keepNext/>
      <w:keepLines/>
      <w:spacing w:before="120" w:after="120"/>
      <w:outlineLvl w:val="1"/>
    </w:pPr>
    <w:rPr>
      <w:rFonts w:eastAsiaTheme="majorEastAsia" w:cstheme="majorBidi"/>
      <w:i/>
      <w:color w:val="9B2D1F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D34817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C05C37"/>
    <w:pPr>
      <w:keepNext/>
      <w:keepLines/>
      <w:spacing w:after="120"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D34817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A3119F"/>
    <w:rPr>
      <w:rFonts w:ascii="Arial Rounded MT Bold" w:eastAsiaTheme="majorEastAsia" w:hAnsi="Arial Rounded MT Bold" w:cstheme="majorBidi"/>
      <w:b/>
      <w:noProof/>
      <w:color w:val="D34817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05C37"/>
    <w:rPr>
      <w:rFonts w:ascii="Arial Rounded MT Bold" w:eastAsiaTheme="majorEastAsia" w:hAnsi="Arial Rounded MT Bold" w:cstheme="majorBidi"/>
      <w:i/>
      <w:noProof/>
      <w:color w:val="9B2D1F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D34817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C05C37"/>
    <w:rPr>
      <w:rFonts w:ascii="Arial Rounded MT Bold" w:eastAsiaTheme="majorEastAsia" w:hAnsi="Arial Rounded MT Bold" w:cstheme="majorBidi"/>
      <w:i/>
      <w:iCs/>
      <w:noProof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D34817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9B2D1F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D34817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D34817" w:themeColor="accent1"/>
      <w:sz w:val="70"/>
    </w:rPr>
  </w:style>
  <w:style w:type="paragraph" w:styleId="Paragraphedeliste">
    <w:name w:val="List Paragraph"/>
    <w:basedOn w:val="Normal"/>
    <w:uiPriority w:val="34"/>
    <w:semiHidden/>
    <w:qFormat/>
    <w:rsid w:val="00725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.pedroletti\AppData\Roaming\Microsoft\Templates\Rapport%20d&#8217;&#233;tudiant%20stylis&#233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ype de bois">
  <a:themeElements>
    <a:clrScheme name="Type de bois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Type de bois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Type de bois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603FB1-8DD8-48A2-9B9A-F637ED5A7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stylisé.dotx</Template>
  <TotalTime>0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2021-03-31T09:58:00Z</dcterms:created>
  <dcterms:modified xsi:type="dcterms:W3CDTF">2021-04-01T14:48:00Z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